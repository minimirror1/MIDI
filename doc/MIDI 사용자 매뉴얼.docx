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F264" w14:textId="64EECC85" w:rsidR="00753C1A" w:rsidRDefault="001B7D87" w:rsidP="001B7D87">
      <w:pPr>
        <w:jc w:val="left"/>
      </w:pPr>
      <w:r>
        <w:rPr>
          <w:noProof/>
        </w:rPr>
        <w:drawing>
          <wp:inline distT="0" distB="0" distL="0" distR="0" wp14:anchorId="3F6091E5" wp14:editId="61993FAE">
            <wp:extent cx="4274415" cy="44684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4336" w14:textId="689DF113" w:rsidR="001B7D87" w:rsidRDefault="001B7D87" w:rsidP="001B7D87">
      <w:pPr>
        <w:jc w:val="center"/>
      </w:pPr>
    </w:p>
    <w:p w14:paraId="0D000AD4" w14:textId="77777777" w:rsidR="001B7D87" w:rsidRDefault="001B7D87" w:rsidP="001B7D87">
      <w:pPr>
        <w:jc w:val="right"/>
        <w:rPr>
          <w:sz w:val="36"/>
          <w:szCs w:val="36"/>
        </w:rPr>
      </w:pPr>
    </w:p>
    <w:p w14:paraId="0E365E2A" w14:textId="4F2CE10F" w:rsidR="001B7D87" w:rsidRDefault="001B7D87" w:rsidP="001B7D87">
      <w:pPr>
        <w:jc w:val="right"/>
        <w:rPr>
          <w:sz w:val="36"/>
          <w:szCs w:val="36"/>
        </w:rPr>
      </w:pPr>
      <w:r w:rsidRPr="001B7D87">
        <w:rPr>
          <w:rFonts w:hint="eastAsia"/>
          <w:sz w:val="36"/>
          <w:szCs w:val="36"/>
        </w:rPr>
        <w:t>사용자</w:t>
      </w:r>
      <w:r w:rsidRPr="001B7D87">
        <w:rPr>
          <w:rFonts w:hint="eastAsia"/>
          <w:sz w:val="36"/>
          <w:szCs w:val="36"/>
        </w:rPr>
        <w:t xml:space="preserve"> </w:t>
      </w:r>
      <w:r w:rsidRPr="001B7D87">
        <w:rPr>
          <w:rFonts w:hint="eastAsia"/>
          <w:sz w:val="36"/>
          <w:szCs w:val="36"/>
        </w:rPr>
        <w:t>설명서</w:t>
      </w:r>
    </w:p>
    <w:p w14:paraId="07C2D70B" w14:textId="58C06543" w:rsidR="001B7D87" w:rsidRDefault="001B7D87">
      <w:pPr>
        <w:widowControl/>
        <w:wordWrap/>
        <w:autoSpaceDE/>
        <w:autoSpaceDN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B7D87" w14:paraId="19F4C32E" w14:textId="77777777" w:rsidTr="00AA5ABE">
        <w:trPr>
          <w:trHeight w:val="3119"/>
        </w:trPr>
        <w:tc>
          <w:tcPr>
            <w:tcW w:w="9353" w:type="dxa"/>
            <w:tcMar>
              <w:top w:w="0" w:type="dxa"/>
            </w:tcMar>
          </w:tcPr>
          <w:p w14:paraId="177CA6F3" w14:textId="77777777" w:rsidR="001B7D87" w:rsidRPr="00000AA8" w:rsidRDefault="001B7D87" w:rsidP="00AA5ABE">
            <w:pPr>
              <w:pStyle w:val="nCvrTitled2"/>
            </w:pPr>
            <w:r w:rsidRPr="00000AA8">
              <w:rPr>
                <w:rFonts w:hint="eastAsia"/>
              </w:rPr>
              <w:lastRenderedPageBreak/>
              <w:t>문서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정보</w:t>
            </w:r>
          </w:p>
          <w:p w14:paraId="241D7A97" w14:textId="77777777" w:rsidR="001B7D87" w:rsidRPr="00D76B60" w:rsidRDefault="001B7D87" w:rsidP="00AA5ABE"/>
        </w:tc>
      </w:tr>
    </w:tbl>
    <w:p w14:paraId="5DF08AC2" w14:textId="77777777" w:rsidR="001B7D87" w:rsidRPr="00000AA8" w:rsidRDefault="001B7D87" w:rsidP="001B7D87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70082684" w14:textId="0CEEA86C" w:rsidR="001B7D87" w:rsidRDefault="001B7D87" w:rsidP="001B7D87">
      <w:pPr>
        <w:pStyle w:val="nCvrInfoNormal"/>
      </w:pPr>
      <w:r>
        <w:rPr>
          <w:rFonts w:hint="eastAsia"/>
        </w:rPr>
        <w:t xml:space="preserve">이 문서는 </w:t>
      </w:r>
      <w:r w:rsidR="00136A2E">
        <w:t xml:space="preserve">MIDI </w:t>
      </w:r>
      <w:r w:rsidR="00136A2E">
        <w:rPr>
          <w:rFonts w:hint="eastAsia"/>
        </w:rPr>
        <w:t xml:space="preserve">조종 장치를 </w:t>
      </w:r>
      <w:r>
        <w:rPr>
          <w:rFonts w:hint="eastAsia"/>
        </w:rPr>
        <w:t xml:space="preserve">사용하는 방법을 설명합니다. </w:t>
      </w:r>
    </w:p>
    <w:p w14:paraId="03BA8154" w14:textId="77777777" w:rsidR="001B7D87" w:rsidRDefault="001B7D87" w:rsidP="001B7D87">
      <w:pPr>
        <w:pStyle w:val="nCvrTitled3"/>
      </w:pPr>
      <w:r>
        <w:rPr>
          <w:rFonts w:hint="eastAsia"/>
        </w:rPr>
        <w:t>독자</w:t>
      </w:r>
    </w:p>
    <w:p w14:paraId="2500323C" w14:textId="6D95B664" w:rsidR="001B7D87" w:rsidRDefault="001B7D87" w:rsidP="001B7D87">
      <w:pPr>
        <w:pStyle w:val="nCvrInfoNormal"/>
      </w:pPr>
      <w:r>
        <w:rPr>
          <w:rFonts w:hint="eastAsia"/>
        </w:rPr>
        <w:t xml:space="preserve">이 문서의 독자는 </w:t>
      </w:r>
      <w:r w:rsidR="00136A2E">
        <w:t xml:space="preserve">MIDI </w:t>
      </w:r>
      <w:r w:rsidR="00136A2E">
        <w:rPr>
          <w:rFonts w:hint="eastAsia"/>
        </w:rPr>
        <w:t>조종 장치를 사용하여 오브제의 움직임을 구현하고자 하는</w:t>
      </w:r>
      <w:r>
        <w:rPr>
          <w:rFonts w:hint="eastAsia"/>
        </w:rPr>
        <w:t xml:space="preserve"> 사용자입니다. </w:t>
      </w:r>
    </w:p>
    <w:p w14:paraId="1393DC8D" w14:textId="77777777" w:rsidR="001B7D87" w:rsidRPr="00000AA8" w:rsidRDefault="001B7D87" w:rsidP="001B7D87">
      <w:pPr>
        <w:pStyle w:val="nCvrTitled3"/>
      </w:pPr>
      <w:r>
        <w:rPr>
          <w:rFonts w:hint="eastAsia"/>
        </w:rPr>
        <w:t>문의</w:t>
      </w:r>
      <w:r w:rsidRPr="00000AA8">
        <w:rPr>
          <w:rFonts w:hint="eastAsia"/>
        </w:rPr>
        <w:t>처</w:t>
      </w:r>
    </w:p>
    <w:p w14:paraId="2A80BBE8" w14:textId="77777777" w:rsidR="001B7D87" w:rsidRDefault="001B7D87" w:rsidP="001B7D87">
      <w:pPr>
        <w:pStyle w:val="nCvrInfoNormal"/>
      </w:pPr>
      <w:r>
        <w:rPr>
          <w:rFonts w:hint="eastAsia"/>
        </w:rPr>
        <w:t xml:space="preserve">이 문서의 내용에 오류가 있거나 내용과 관련한 의문 사항이 있으면 </w:t>
      </w:r>
      <w:r w:rsidRPr="002B1ED1">
        <w:rPr>
          <w:rFonts w:hint="eastAsia"/>
        </w:rPr>
        <w:t>아래의 연락처</w:t>
      </w:r>
      <w:r>
        <w:rPr>
          <w:rFonts w:hint="eastAsia"/>
        </w:rPr>
        <w:t>로 문의하십시오.</w:t>
      </w:r>
    </w:p>
    <w:p w14:paraId="27B56CFA" w14:textId="57D3862A" w:rsidR="001B7D87" w:rsidRDefault="001B7D87" w:rsidP="001B7D87">
      <w:pPr>
        <w:pStyle w:val="nCvrInfoNormal"/>
      </w:pPr>
      <w:r>
        <w:rPr>
          <w:rFonts w:hint="eastAsia"/>
        </w:rPr>
        <w:t xml:space="preserve">연락처: </w:t>
      </w:r>
      <w:r w:rsidR="00136A2E" w:rsidRPr="00136A2E">
        <w:t>monster529@gent</w:t>
      </w:r>
      <w:r w:rsidR="00136A2E">
        <w:t>lemonster.com</w:t>
      </w:r>
    </w:p>
    <w:p w14:paraId="76228769" w14:textId="77777777" w:rsidR="001B7D87" w:rsidRDefault="001B7D87" w:rsidP="001B7D87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</w:p>
    <w:tbl>
      <w:tblPr>
        <w:tblStyle w:val="nTbl"/>
        <w:tblW w:w="9044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876"/>
        <w:gridCol w:w="2214"/>
        <w:gridCol w:w="5954"/>
      </w:tblGrid>
      <w:tr w:rsidR="001B7D87" w14:paraId="6AC63FD7" w14:textId="77777777" w:rsidTr="00AA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dxa"/>
          </w:tcPr>
          <w:p w14:paraId="25B1CA1F" w14:textId="77777777" w:rsidR="001B7D87" w:rsidRDefault="001B7D87" w:rsidP="00AA5ABE">
            <w:pPr>
              <w:pStyle w:val="nTblHead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14" w:type="dxa"/>
          </w:tcPr>
          <w:p w14:paraId="30A3CE38" w14:textId="77777777" w:rsidR="001B7D87" w:rsidRPr="006060CE" w:rsidRDefault="001B7D87" w:rsidP="00AA5ABE">
            <w:pPr>
              <w:pStyle w:val="nTblHeader"/>
              <w:rPr>
                <w:rFonts w:ascii="Symbol" w:hAnsi="Symbol" w:hint="eastAsia"/>
              </w:rPr>
            </w:pPr>
            <w:r w:rsidRPr="006060CE">
              <w:rPr>
                <w:rFonts w:hint="eastAsia"/>
              </w:rPr>
              <w:t>일자</w:t>
            </w:r>
          </w:p>
        </w:tc>
        <w:tc>
          <w:tcPr>
            <w:tcW w:w="5954" w:type="dxa"/>
          </w:tcPr>
          <w:p w14:paraId="172B14B6" w14:textId="77777777" w:rsidR="001B7D87" w:rsidRPr="006060CE" w:rsidRDefault="001B7D87" w:rsidP="00AA5ABE">
            <w:pPr>
              <w:pStyle w:val="nTblHeader"/>
              <w:rPr>
                <w:rFonts w:ascii="Symbol" w:hAnsi="Symbol" w:hint="eastAsia"/>
              </w:rPr>
            </w:pPr>
            <w:r w:rsidRPr="006060CE">
              <w:rPr>
                <w:rFonts w:hint="eastAsia"/>
              </w:rPr>
              <w:t>이력사항</w:t>
            </w:r>
          </w:p>
        </w:tc>
      </w:tr>
      <w:tr w:rsidR="001B7D87" w14:paraId="14CDFCDD" w14:textId="77777777" w:rsidTr="00AA5ABE">
        <w:tc>
          <w:tcPr>
            <w:tcW w:w="876" w:type="dxa"/>
          </w:tcPr>
          <w:p w14:paraId="528BFE03" w14:textId="77777777" w:rsidR="001B7D87" w:rsidRPr="0029369E" w:rsidRDefault="001B7D87" w:rsidP="00AA5ABE">
            <w:pPr>
              <w:pStyle w:val="nTblNormal"/>
            </w:pPr>
            <w:r>
              <w:rPr>
                <w:rFonts w:hint="eastAsia"/>
              </w:rPr>
              <w:t>1.0</w:t>
            </w:r>
          </w:p>
        </w:tc>
        <w:tc>
          <w:tcPr>
            <w:tcW w:w="2214" w:type="dxa"/>
          </w:tcPr>
          <w:p w14:paraId="5F9C89F0" w14:textId="2F2AA1CA" w:rsidR="001B7D87" w:rsidRPr="0029369E" w:rsidRDefault="001B7D87" w:rsidP="00AA5ABE">
            <w:pPr>
              <w:pStyle w:val="nTblNormal"/>
            </w:pPr>
            <w:r>
              <w:rPr>
                <w:rFonts w:hint="eastAsia"/>
              </w:rPr>
              <w:t>20</w:t>
            </w:r>
            <w:r w:rsidR="00136A2E">
              <w:t>21</w:t>
            </w:r>
            <w:r>
              <w:rPr>
                <w:rFonts w:hint="eastAsia"/>
              </w:rPr>
              <w:t>.</w:t>
            </w:r>
            <w:r w:rsidR="00136A2E">
              <w:t>04</w:t>
            </w:r>
            <w:r>
              <w:rPr>
                <w:rFonts w:hint="eastAsia"/>
              </w:rPr>
              <w:t>.</w:t>
            </w:r>
            <w:r w:rsidR="00136A2E">
              <w:t>12</w:t>
            </w:r>
          </w:p>
        </w:tc>
        <w:tc>
          <w:tcPr>
            <w:tcW w:w="5954" w:type="dxa"/>
          </w:tcPr>
          <w:p w14:paraId="136495A8" w14:textId="484026C7" w:rsidR="001B7D87" w:rsidRPr="0029369E" w:rsidRDefault="001B7D87" w:rsidP="00AA5ABE">
            <w:pPr>
              <w:pStyle w:val="nTblNormal"/>
            </w:pPr>
            <w:r>
              <w:rPr>
                <w:rFonts w:hint="eastAsia"/>
              </w:rPr>
              <w:t xml:space="preserve">1.0 </w:t>
            </w:r>
            <w:r w:rsidR="00136A2E">
              <w:rPr>
                <w:rFonts w:hint="eastAsia"/>
              </w:rPr>
              <w:t>최초작성</w:t>
            </w:r>
          </w:p>
        </w:tc>
      </w:tr>
      <w:tr w:rsidR="001B7D87" w14:paraId="056AAEF5" w14:textId="77777777" w:rsidTr="00AA5ABE">
        <w:tc>
          <w:tcPr>
            <w:tcW w:w="876" w:type="dxa"/>
          </w:tcPr>
          <w:p w14:paraId="3D6A71EB" w14:textId="601C7C74" w:rsidR="001B7D87" w:rsidRDefault="001B7D87" w:rsidP="00AA5ABE">
            <w:pPr>
              <w:pStyle w:val="nTblNormal"/>
            </w:pPr>
          </w:p>
        </w:tc>
        <w:tc>
          <w:tcPr>
            <w:tcW w:w="2214" w:type="dxa"/>
          </w:tcPr>
          <w:p w14:paraId="37A110B9" w14:textId="3FDF5804" w:rsidR="001B7D87" w:rsidRDefault="001B7D87" w:rsidP="00AA5ABE">
            <w:pPr>
              <w:pStyle w:val="nTblNormal"/>
            </w:pPr>
          </w:p>
        </w:tc>
        <w:tc>
          <w:tcPr>
            <w:tcW w:w="5954" w:type="dxa"/>
          </w:tcPr>
          <w:p w14:paraId="390B6692" w14:textId="76405E2D" w:rsidR="001B7D87" w:rsidRDefault="001B7D87" w:rsidP="00AA5ABE">
            <w:pPr>
              <w:pStyle w:val="nTblNormal"/>
            </w:pPr>
          </w:p>
        </w:tc>
      </w:tr>
    </w:tbl>
    <w:p w14:paraId="68C69E28" w14:textId="77777777" w:rsidR="001B7D87" w:rsidRDefault="001B7D87" w:rsidP="001B7D87">
      <w:pPr>
        <w:pStyle w:val="nCvrInfoNormal"/>
      </w:pPr>
    </w:p>
    <w:p w14:paraId="67F991E1" w14:textId="42E38678" w:rsidR="00136A2E" w:rsidRDefault="001B7D87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36A2E" w14:paraId="7ED7EE3E" w14:textId="77777777" w:rsidTr="00AA5ABE">
        <w:trPr>
          <w:trHeight w:val="3119"/>
        </w:trPr>
        <w:tc>
          <w:tcPr>
            <w:tcW w:w="9353" w:type="dxa"/>
            <w:tcMar>
              <w:top w:w="0" w:type="dxa"/>
            </w:tcMar>
          </w:tcPr>
          <w:p w14:paraId="55F04D72" w14:textId="77777777" w:rsidR="00136A2E" w:rsidRPr="00D76B60" w:rsidRDefault="00136A2E" w:rsidP="00AA5ABE">
            <w:pPr>
              <w:pStyle w:val="nCvrTitled2"/>
            </w:pPr>
            <w:r>
              <w:lastRenderedPageBreak/>
              <w:br w:type="page"/>
            </w:r>
            <w:r>
              <w:rPr>
                <w:rFonts w:hint="eastAsia"/>
              </w:rPr>
              <w:t>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</w:p>
        </w:tc>
      </w:tr>
    </w:tbl>
    <w:p w14:paraId="3CDBCCF1" w14:textId="77777777" w:rsidR="00136A2E" w:rsidRDefault="00136A2E" w:rsidP="00136A2E">
      <w:pPr>
        <w:pStyle w:val="nCvrTitled3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5751FC50" w14:textId="77777777" w:rsidR="00136A2E" w:rsidRDefault="00136A2E" w:rsidP="00136A2E">
      <w:pPr>
        <w:pStyle w:val="nBxTitleNotice"/>
      </w:pPr>
      <w:r>
        <w:rPr>
          <w:rFonts w:hint="eastAsia"/>
        </w:rPr>
        <w:t>참고</w:t>
      </w:r>
    </w:p>
    <w:p w14:paraId="7F495CD4" w14:textId="77777777" w:rsidR="00136A2E" w:rsidRPr="000F682E" w:rsidRDefault="00136A2E" w:rsidP="00136A2E">
      <w:pPr>
        <w:pStyle w:val="nBxText"/>
      </w:pPr>
      <w:r w:rsidRPr="000F682E">
        <w:rPr>
          <w:rFonts w:hint="eastAsia"/>
        </w:rPr>
        <w:t>독자가</w:t>
      </w:r>
      <w:r w:rsidRPr="000F682E">
        <w:t xml:space="preserve"> </w:t>
      </w:r>
      <w:r w:rsidRPr="000F682E">
        <w:rPr>
          <w:rFonts w:hint="eastAsia"/>
        </w:rPr>
        <w:t>참고해야</w:t>
      </w:r>
      <w:r w:rsidRPr="000F682E">
        <w:t xml:space="preserve"> </w:t>
      </w:r>
      <w:r w:rsidRPr="000F682E">
        <w:rPr>
          <w:rFonts w:hint="eastAsia"/>
        </w:rPr>
        <w:t>할</w:t>
      </w:r>
      <w:r w:rsidRPr="000F682E">
        <w:t xml:space="preserve"> </w:t>
      </w:r>
      <w:r w:rsidRPr="000F682E">
        <w:rPr>
          <w:rFonts w:hint="eastAsia"/>
        </w:rPr>
        <w:t>내용을</w:t>
      </w:r>
      <w:r w:rsidRPr="000F682E">
        <w:t xml:space="preserve"> </w:t>
      </w:r>
      <w:r w:rsidRPr="000F682E">
        <w:rPr>
          <w:rFonts w:hint="eastAsia"/>
        </w:rPr>
        <w:t>기술</w:t>
      </w:r>
      <w:r>
        <w:rPr>
          <w:rFonts w:hint="eastAsia"/>
        </w:rPr>
        <w:t>합니</w:t>
      </w:r>
      <w:r w:rsidRPr="000F682E">
        <w:rPr>
          <w:rFonts w:hint="eastAsia"/>
        </w:rPr>
        <w:t>다.</w:t>
      </w:r>
    </w:p>
    <w:p w14:paraId="3C7B3411" w14:textId="77777777" w:rsidR="00136A2E" w:rsidRDefault="00136A2E" w:rsidP="00136A2E">
      <w:pPr>
        <w:pStyle w:val="nCvrTitled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5D893E2D" w14:textId="77777777" w:rsidR="00136A2E" w:rsidRPr="000F682E" w:rsidRDefault="00136A2E" w:rsidP="00136A2E">
      <w:pPr>
        <w:pStyle w:val="nBxTitleWorning"/>
      </w:pPr>
      <w:r w:rsidRPr="000F682E">
        <w:rPr>
          <w:rFonts w:hint="eastAsia"/>
        </w:rPr>
        <w:t>주의</w:t>
      </w:r>
    </w:p>
    <w:p w14:paraId="7523218E" w14:textId="77777777" w:rsidR="00136A2E" w:rsidRPr="008027BC" w:rsidRDefault="00136A2E" w:rsidP="00136A2E">
      <w:pPr>
        <w:pStyle w:val="nBxText"/>
      </w:pPr>
      <w:r w:rsidRPr="008027BC">
        <w:rPr>
          <w:rFonts w:hint="eastAsia"/>
        </w:rPr>
        <w:t>독자가</w:t>
      </w:r>
      <w:r w:rsidRPr="008027BC">
        <w:t xml:space="preserve"> </w:t>
      </w:r>
      <w:r w:rsidRPr="008027BC">
        <w:rPr>
          <w:rFonts w:hint="eastAsia"/>
        </w:rPr>
        <w:t>반드시</w:t>
      </w:r>
      <w:r w:rsidRPr="008027BC">
        <w:t xml:space="preserve"> </w:t>
      </w:r>
      <w:r w:rsidRPr="008027BC">
        <w:rPr>
          <w:rFonts w:hint="eastAsia"/>
        </w:rPr>
        <w:t>알아야</w:t>
      </w:r>
      <w:r w:rsidRPr="008027BC">
        <w:t xml:space="preserve"> </w:t>
      </w:r>
      <w:r w:rsidRPr="008027BC">
        <w:rPr>
          <w:rFonts w:hint="eastAsia"/>
        </w:rPr>
        <w:t>할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시스템</w:t>
      </w:r>
      <w:r w:rsidRPr="008027BC">
        <w:t xml:space="preserve"> </w:t>
      </w:r>
      <w:r>
        <w:rPr>
          <w:rFonts w:hint="eastAsia"/>
        </w:rPr>
        <w:t>오류</w:t>
      </w:r>
      <w:r w:rsidRPr="008027BC">
        <w:rPr>
          <w:rFonts w:hint="eastAsia"/>
        </w:rPr>
        <w:t>를</w:t>
      </w:r>
      <w:r w:rsidRPr="008027BC">
        <w:t xml:space="preserve"> </w:t>
      </w:r>
      <w:r w:rsidRPr="008027BC">
        <w:rPr>
          <w:rFonts w:hint="eastAsia"/>
        </w:rPr>
        <w:t>유발할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수행하지</w:t>
      </w:r>
      <w:r w:rsidRPr="008027BC">
        <w:t xml:space="preserve"> </w:t>
      </w:r>
      <w:r w:rsidRPr="008027BC">
        <w:rPr>
          <w:rFonts w:hint="eastAsia"/>
        </w:rPr>
        <w:t>않았을</w:t>
      </w:r>
      <w:r w:rsidRPr="008027BC">
        <w:t xml:space="preserve"> </w:t>
      </w:r>
      <w:r w:rsidRPr="008027BC">
        <w:rPr>
          <w:rFonts w:hint="eastAsia"/>
        </w:rPr>
        <w:t>때</w:t>
      </w:r>
      <w:r w:rsidRPr="008027BC">
        <w:t xml:space="preserve"> </w:t>
      </w:r>
      <w:r w:rsidRPr="008027BC">
        <w:rPr>
          <w:rFonts w:hint="eastAsia"/>
        </w:rPr>
        <w:t>재산상의</w:t>
      </w:r>
      <w:r w:rsidRPr="008027BC">
        <w:t xml:space="preserve"> </w:t>
      </w:r>
      <w:r w:rsidRPr="008027BC">
        <w:rPr>
          <w:rFonts w:hint="eastAsia"/>
        </w:rPr>
        <w:t>피해를</w:t>
      </w:r>
      <w:r w:rsidRPr="008027BC">
        <w:t xml:space="preserve"> </w:t>
      </w:r>
      <w:r w:rsidRPr="008027BC">
        <w:rPr>
          <w:rFonts w:hint="eastAsia"/>
        </w:rPr>
        <w:t>줄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사항을</w:t>
      </w:r>
      <w:r w:rsidRPr="008027BC">
        <w:t xml:space="preserve"> </w:t>
      </w:r>
      <w:r w:rsidRPr="008027BC">
        <w:rPr>
          <w:rFonts w:hint="eastAsia"/>
        </w:rPr>
        <w:t>기술</w:t>
      </w:r>
      <w:r>
        <w:rPr>
          <w:rFonts w:hint="eastAsia"/>
        </w:rPr>
        <w:t>합니다.</w:t>
      </w:r>
    </w:p>
    <w:p w14:paraId="08AC52C7" w14:textId="456F4B88" w:rsidR="00136A2E" w:rsidRDefault="00136A2E">
      <w:pPr>
        <w:widowControl/>
        <w:wordWrap/>
        <w:autoSpaceDE/>
        <w:autoSpaceDN/>
        <w:jc w:val="left"/>
      </w:pPr>
      <w:r>
        <w:br w:type="page"/>
      </w:r>
    </w:p>
    <w:p w14:paraId="60EDBA54" w14:textId="3286F579" w:rsidR="0050038A" w:rsidRDefault="0050038A" w:rsidP="0050038A">
      <w:pPr>
        <w:widowControl/>
        <w:wordWrap/>
        <w:autoSpaceDE/>
        <w:autoSpaceDN/>
        <w:jc w:val="left"/>
        <w:rPr>
          <w:rFonts w:hint="eastAsia"/>
        </w:rPr>
        <w:sectPr w:rsidR="0050038A" w:rsidSect="005003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01" w:right="1440" w:bottom="1440" w:left="1440" w:header="1162" w:footer="737" w:gutter="0"/>
          <w:cols w:space="720"/>
          <w:titlePg/>
          <w:docGrid w:linePitch="272"/>
        </w:sectPr>
      </w:pPr>
      <w:r>
        <w:rPr>
          <w:rFonts w:hint="eastAsia"/>
        </w:rPr>
        <w:lastRenderedPageBreak/>
        <w:t>목차</w:t>
      </w:r>
      <w:r>
        <w:rPr>
          <w:rFonts w:hint="eastAsia"/>
        </w:rPr>
        <w:t>.</w:t>
      </w:r>
    </w:p>
    <w:p w14:paraId="70938DE1" w14:textId="77777777" w:rsidR="00EC5CB1" w:rsidRPr="00EC5CB1" w:rsidRDefault="00EC5CB1" w:rsidP="00EC5CB1">
      <w:pPr>
        <w:pStyle w:val="nCvrNormal"/>
        <w:rPr>
          <w:rFonts w:hint="eastAsia"/>
        </w:rPr>
      </w:pPr>
    </w:p>
    <w:p w14:paraId="7A41356A" w14:textId="77777777" w:rsidR="00EC5CB1" w:rsidRDefault="0050038A" w:rsidP="00EC5CB1">
      <w:pPr>
        <w:pStyle w:val="1"/>
        <w:framePr w:wrap="notBeside"/>
      </w:pPr>
      <w:bookmarkStart w:id="0" w:name="_Toc310863338"/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시스</w:t>
      </w:r>
      <w:bookmarkEnd w:id="0"/>
      <w:r>
        <w:rPr>
          <w:rFonts w:hint="eastAsia"/>
        </w:rPr>
        <w:t>템</w:t>
      </w:r>
    </w:p>
    <w:p w14:paraId="6FA4CFD9" w14:textId="70820B94" w:rsidR="00EC5CB1" w:rsidRDefault="00EC5CB1" w:rsidP="00EC5CB1">
      <w:pPr>
        <w:pStyle w:val="nCvrNormal"/>
      </w:pPr>
      <w:r>
        <w:rPr>
          <w:rFonts w:hint="eastAsia"/>
        </w:rPr>
        <w:t xml:space="preserve">이 장에서는 </w:t>
      </w:r>
      <w:r w:rsidR="0060545D">
        <w:rPr>
          <w:rFonts w:hint="eastAsia"/>
        </w:rPr>
        <w:t>모션 시스템의</w:t>
      </w:r>
      <w:r>
        <w:rPr>
          <w:rFonts w:hint="eastAsia"/>
        </w:rPr>
        <w:t xml:space="preserve"> 기능, 특징을 설명합니다.</w:t>
      </w:r>
    </w:p>
    <w:p w14:paraId="4246D5DA" w14:textId="66D33FB7" w:rsidR="00EC5CB1" w:rsidRDefault="00EC5CB1" w:rsidP="00EC5CB1">
      <w:pPr>
        <w:pStyle w:val="21"/>
      </w:pPr>
      <w:r>
        <w:rPr>
          <w:rFonts w:hint="eastAsia"/>
        </w:rPr>
        <w:lastRenderedPageBreak/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시스템이란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634ADA28" w14:textId="731C755D" w:rsidR="00990CA0" w:rsidRDefault="00990CA0" w:rsidP="00990CA0">
      <w:pPr>
        <w:pStyle w:val="nNormal"/>
      </w:pPr>
      <w:r>
        <w:rPr>
          <w:rFonts w:hint="eastAsia"/>
        </w:rPr>
        <w:t xml:space="preserve">오브제를 제작할 때 역할에 맞는 적합한 모터를 선택하게 </w:t>
      </w:r>
      <w:r w:rsidR="00A30131">
        <w:rPr>
          <w:rFonts w:hint="eastAsia"/>
        </w:rPr>
        <w:t>됩니다</w:t>
      </w:r>
      <w:r>
        <w:rPr>
          <w:rFonts w:hint="eastAsia"/>
        </w:rPr>
        <w:t>.</w:t>
      </w:r>
    </w:p>
    <w:p w14:paraId="3C6E9961" w14:textId="53604381" w:rsidR="00990CA0" w:rsidRDefault="00990CA0" w:rsidP="00990CA0">
      <w:pPr>
        <w:pStyle w:val="nNormal"/>
      </w:pPr>
      <w:r>
        <w:rPr>
          <w:rFonts w:hint="eastAsia"/>
        </w:rPr>
        <w:t>모터는</w:t>
      </w:r>
      <w:r>
        <w:t xml:space="preserve"> </w:t>
      </w:r>
      <w:r>
        <w:rPr>
          <w:rFonts w:hint="eastAsia"/>
        </w:rPr>
        <w:t xml:space="preserve">종류별로 </w:t>
      </w:r>
      <w:r>
        <w:t xml:space="preserve">AC, BLDC, RC </w:t>
      </w:r>
      <w:r>
        <w:rPr>
          <w:rFonts w:hint="eastAsia"/>
        </w:rPr>
        <w:t xml:space="preserve">가 있는데, 각 </w:t>
      </w:r>
      <w:proofErr w:type="spellStart"/>
      <w:r>
        <w:rPr>
          <w:rFonts w:hint="eastAsia"/>
        </w:rPr>
        <w:t>모터별</w:t>
      </w:r>
      <w:proofErr w:type="spellEnd"/>
      <w:r>
        <w:rPr>
          <w:rFonts w:hint="eastAsia"/>
        </w:rPr>
        <w:t xml:space="preserve"> 제어 방식이 상이하여 전체 움직임 구현을 위해 각각의 방식을 모두 </w:t>
      </w:r>
      <w:proofErr w:type="gramStart"/>
      <w:r>
        <w:rPr>
          <w:rFonts w:hint="eastAsia"/>
        </w:rPr>
        <w:t>적용 하여야</w:t>
      </w:r>
      <w:proofErr w:type="gramEnd"/>
      <w:r>
        <w:rPr>
          <w:rFonts w:hint="eastAsia"/>
        </w:rPr>
        <w:t xml:space="preserve"> </w:t>
      </w:r>
      <w:r w:rsidR="00A30131">
        <w:rPr>
          <w:rFonts w:hint="eastAsia"/>
        </w:rPr>
        <w:t>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때문에</w:t>
      </w:r>
      <w:r>
        <w:t xml:space="preserve"> </w:t>
      </w:r>
      <w:r>
        <w:rPr>
          <w:rFonts w:hint="eastAsia"/>
        </w:rPr>
        <w:t>이기종 모터</w:t>
      </w:r>
      <w:r w:rsidR="00A30131">
        <w:rPr>
          <w:rFonts w:hint="eastAsia"/>
        </w:rPr>
        <w:t>의 움직임을</w:t>
      </w:r>
      <w:r>
        <w:rPr>
          <w:rFonts w:hint="eastAsia"/>
        </w:rPr>
        <w:t xml:space="preserve"> 연동하기 어려웠</w:t>
      </w:r>
      <w:r w:rsidR="00A30131">
        <w:rPr>
          <w:rFonts w:hint="eastAsia"/>
        </w:rPr>
        <w:t>습니다</w:t>
      </w:r>
      <w:r>
        <w:rPr>
          <w:rFonts w:hint="eastAsia"/>
        </w:rPr>
        <w:t>.</w:t>
      </w:r>
    </w:p>
    <w:p w14:paraId="33A81368" w14:textId="68E421C1" w:rsidR="00A30131" w:rsidRDefault="00990CA0" w:rsidP="00A30131">
      <w:pPr>
        <w:pStyle w:val="nNormal"/>
      </w:pPr>
      <w:r>
        <w:rPr>
          <w:rFonts w:hint="eastAsia"/>
        </w:rPr>
        <w:t>모션시스</w:t>
      </w:r>
      <w:r w:rsidR="00A30131">
        <w:rPr>
          <w:rFonts w:hint="eastAsia"/>
        </w:rPr>
        <w:t xml:space="preserve">템은 하나의 조종 인터페이스로 모터 종류에 상관없이 움직임을 </w:t>
      </w:r>
      <w:proofErr w:type="gramStart"/>
      <w:r w:rsidR="00A30131">
        <w:rPr>
          <w:rFonts w:hint="eastAsia"/>
        </w:rPr>
        <w:t>구현 합니다</w:t>
      </w:r>
      <w:proofErr w:type="gramEnd"/>
      <w:r w:rsidR="00A30131">
        <w:rPr>
          <w:rFonts w:hint="eastAsia"/>
        </w:rPr>
        <w:t>.</w:t>
      </w:r>
    </w:p>
    <w:p w14:paraId="766C96D0" w14:textId="00884C6D" w:rsidR="00A30131" w:rsidRPr="00DC0DD2" w:rsidRDefault="00A30131" w:rsidP="00A30131">
      <w:pPr>
        <w:pStyle w:val="nNormal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실시간 동작 데이터를 녹화</w:t>
      </w:r>
      <w:r>
        <w:t xml:space="preserve"> </w:t>
      </w:r>
      <w:r>
        <w:rPr>
          <w:rFonts w:hint="eastAsia"/>
        </w:rPr>
        <w:t xml:space="preserve">및 </w:t>
      </w:r>
      <w:proofErr w:type="gramStart"/>
      <w:r>
        <w:rPr>
          <w:rFonts w:hint="eastAsia"/>
        </w:rPr>
        <w:t>재생</w:t>
      </w:r>
      <w:r w:rsidR="0000301B">
        <w:t xml:space="preserve"> </w:t>
      </w:r>
      <w:r w:rsidR="0000301B">
        <w:rPr>
          <w:rFonts w:hint="eastAsia"/>
        </w:rPr>
        <w:t>할</w:t>
      </w:r>
      <w:proofErr w:type="gramEnd"/>
      <w:r w:rsidR="0000301B">
        <w:rPr>
          <w:rFonts w:hint="eastAsia"/>
        </w:rPr>
        <w:t xml:space="preserve"> 수 있고</w:t>
      </w:r>
      <w:r>
        <w:t xml:space="preserve">, </w:t>
      </w:r>
      <w:r>
        <w:rPr>
          <w:rFonts w:hint="eastAsia"/>
        </w:rPr>
        <w:t>재생 중 새로운 축 움직임을 추가 할 수 있습니다.</w:t>
      </w:r>
    </w:p>
    <w:p w14:paraId="52487534" w14:textId="104A43C8" w:rsidR="00DC0DD2" w:rsidRDefault="00C82125" w:rsidP="00DC0DD2">
      <w:pPr>
        <w:pStyle w:val="nNormal"/>
      </w:pPr>
      <w:r>
        <w:rPr>
          <w:rFonts w:hint="eastAsia"/>
          <w:noProof/>
        </w:rPr>
        <w:drawing>
          <wp:inline distT="0" distB="0" distL="0" distR="0" wp14:anchorId="67998FCE" wp14:editId="105FE802">
            <wp:extent cx="4222143" cy="2566073"/>
            <wp:effectExtent l="0" t="0" r="6985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48" cy="25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562" w14:textId="6B8CE980" w:rsidR="00C82125" w:rsidRDefault="00C82125" w:rsidP="00C82125">
      <w:pPr>
        <w:pStyle w:val="af9"/>
      </w:pPr>
      <w:r>
        <w:rPr>
          <w:rFonts w:hint="eastAsia"/>
        </w:rPr>
        <w:t>그림1</w:t>
      </w:r>
      <w:r>
        <w:t xml:space="preserve">.1 </w:t>
      </w:r>
      <w:r>
        <w:rPr>
          <w:rFonts w:hint="eastAsia"/>
        </w:rPr>
        <w:t>모션 시스템 개요</w:t>
      </w:r>
    </w:p>
    <w:p w14:paraId="17E6B309" w14:textId="77777777" w:rsidR="00602DAF" w:rsidRPr="00602DAF" w:rsidRDefault="00602DAF" w:rsidP="00602DAF">
      <w:pPr>
        <w:pStyle w:val="21"/>
        <w:rPr>
          <w:rFonts w:hint="eastAsia"/>
        </w:rPr>
      </w:pPr>
    </w:p>
    <w:sectPr w:rsidR="00602DAF" w:rsidRPr="00602DAF" w:rsidSect="0004155A">
      <w:type w:val="oddPage"/>
      <w:pgSz w:w="11907" w:h="16840" w:code="9"/>
      <w:pgMar w:top="2155" w:right="851" w:bottom="1361" w:left="851" w:header="1162" w:footer="737" w:gutter="85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318E" w14:textId="77777777" w:rsidR="00517DE5" w:rsidRDefault="00517DE5">
      <w:r>
        <w:separator/>
      </w:r>
    </w:p>
    <w:p w14:paraId="0068E37D" w14:textId="77777777" w:rsidR="00517DE5" w:rsidRDefault="00517DE5"/>
    <w:p w14:paraId="52EBF026" w14:textId="77777777" w:rsidR="00517DE5" w:rsidRDefault="00517DE5"/>
  </w:endnote>
  <w:endnote w:type="continuationSeparator" w:id="0">
    <w:p w14:paraId="10D05C84" w14:textId="77777777" w:rsidR="00517DE5" w:rsidRDefault="00517DE5">
      <w:r>
        <w:continuationSeparator/>
      </w:r>
    </w:p>
    <w:p w14:paraId="2479E3FC" w14:textId="77777777" w:rsidR="00517DE5" w:rsidRDefault="00517DE5"/>
    <w:p w14:paraId="732BFE94" w14:textId="77777777" w:rsidR="00517DE5" w:rsidRDefault="00517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7C5D" w14:textId="77777777" w:rsidR="0004155A" w:rsidRDefault="0004155A" w:rsidP="0004155A">
    <w:pPr>
      <w:pStyle w:val="ae"/>
      <w:rPr>
        <w:rFonts w:hint="eastAsia"/>
      </w:rPr>
    </w:pPr>
  </w:p>
  <w:tbl>
    <w:tblPr>
      <w:tblpPr w:vertAnchor="page" w:horzAnchor="margin" w:tblpY="15480"/>
      <w:tblOverlap w:val="never"/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4028"/>
    </w:tblGrid>
    <w:tr w:rsidR="0004155A" w14:paraId="2CB6E2FA" w14:textId="77777777" w:rsidTr="00AA5ABE">
      <w:trPr>
        <w:trHeight w:val="840"/>
      </w:trPr>
      <w:tc>
        <w:tcPr>
          <w:tcW w:w="5332" w:type="dxa"/>
          <w:vAlign w:val="bottom"/>
        </w:tcPr>
        <w:p w14:paraId="3AA7A260" w14:textId="77777777" w:rsidR="0004155A" w:rsidRPr="009A75F0" w:rsidRDefault="0004155A" w:rsidP="0004155A">
          <w:pPr>
            <w:pStyle w:val="a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rPr>
              <w:noProof/>
              <w:lang w:val="ko-KR"/>
            </w:rPr>
            <w:fldChar w:fldCharType="end"/>
          </w:r>
          <w:r>
            <w:rPr>
              <w:rFonts w:hint="eastAsia"/>
            </w:rPr>
            <w:t xml:space="preserve"> </w:t>
          </w:r>
        </w:p>
      </w:tc>
      <w:tc>
        <w:tcPr>
          <w:tcW w:w="0" w:type="auto"/>
          <w:vAlign w:val="bottom"/>
        </w:tcPr>
        <w:p w14:paraId="4C0D13A1" w14:textId="77777777" w:rsidR="0004155A" w:rsidRPr="00181FD1" w:rsidRDefault="0004155A" w:rsidP="0004155A">
          <w:pPr>
            <w:jc w:val="right"/>
          </w:pPr>
        </w:p>
      </w:tc>
    </w:tr>
  </w:tbl>
  <w:p w14:paraId="38B40E28" w14:textId="77777777" w:rsidR="0004155A" w:rsidRPr="0004155A" w:rsidRDefault="0004155A" w:rsidP="0004155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766" w14:textId="77777777" w:rsidR="00602DAF" w:rsidRDefault="00602DAF" w:rsidP="00602DAF">
    <w:pPr>
      <w:pStyle w:val="ae"/>
      <w:rPr>
        <w:rFonts w:hint="eastAsia"/>
      </w:rPr>
    </w:pPr>
  </w:p>
  <w:tbl>
    <w:tblPr>
      <w:tblpPr w:vertAnchor="page" w:horzAnchor="margin" w:tblpY="15480"/>
      <w:tblOverlap w:val="never"/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4028"/>
    </w:tblGrid>
    <w:tr w:rsidR="00602DAF" w14:paraId="0720F780" w14:textId="77777777" w:rsidTr="00AA5ABE">
      <w:trPr>
        <w:trHeight w:val="840"/>
      </w:trPr>
      <w:tc>
        <w:tcPr>
          <w:tcW w:w="5332" w:type="dxa"/>
          <w:vAlign w:val="bottom"/>
        </w:tcPr>
        <w:p w14:paraId="1A8EDDC8" w14:textId="77777777" w:rsidR="00602DAF" w:rsidRPr="009A75F0" w:rsidRDefault="00602DAF" w:rsidP="00602DAF">
          <w:pPr>
            <w:pStyle w:val="a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6</w:t>
          </w:r>
          <w:r>
            <w:rPr>
              <w:noProof/>
              <w:lang w:val="ko-KR"/>
            </w:rPr>
            <w:fldChar w:fldCharType="end"/>
          </w:r>
          <w:r>
            <w:rPr>
              <w:rFonts w:hint="eastAsia"/>
            </w:rPr>
            <w:t xml:space="preserve"> </w:t>
          </w:r>
        </w:p>
      </w:tc>
      <w:tc>
        <w:tcPr>
          <w:tcW w:w="0" w:type="auto"/>
          <w:vAlign w:val="bottom"/>
        </w:tcPr>
        <w:p w14:paraId="75DF0071" w14:textId="77777777" w:rsidR="00602DAF" w:rsidRPr="00181FD1" w:rsidRDefault="00602DAF" w:rsidP="00602DAF">
          <w:pPr>
            <w:jc w:val="right"/>
          </w:pPr>
        </w:p>
      </w:tc>
    </w:tr>
  </w:tbl>
  <w:p w14:paraId="2721A3DC" w14:textId="77777777" w:rsidR="00602DAF" w:rsidRDefault="00602DA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91B0" w14:textId="77777777" w:rsidR="0004155A" w:rsidRDefault="0004155A">
    <w:pPr>
      <w:pStyle w:val="ae"/>
      <w:rPr>
        <w:rFonts w:hint="eastAsia"/>
      </w:rPr>
    </w:pPr>
  </w:p>
  <w:tbl>
    <w:tblPr>
      <w:tblpPr w:vertAnchor="page" w:horzAnchor="margin" w:tblpY="15480"/>
      <w:tblOverlap w:val="never"/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4028"/>
    </w:tblGrid>
    <w:tr w:rsidR="0004155A" w14:paraId="49044754" w14:textId="77777777" w:rsidTr="0004155A">
      <w:trPr>
        <w:trHeight w:val="840"/>
      </w:trPr>
      <w:tc>
        <w:tcPr>
          <w:tcW w:w="5332" w:type="dxa"/>
          <w:vAlign w:val="bottom"/>
        </w:tcPr>
        <w:p w14:paraId="782BD9A9" w14:textId="77777777" w:rsidR="0004155A" w:rsidRPr="009A75F0" w:rsidRDefault="0004155A" w:rsidP="0004155A">
          <w:pPr>
            <w:pStyle w:val="a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16</w:t>
          </w:r>
          <w:r>
            <w:rPr>
              <w:noProof/>
              <w:lang w:val="ko-KR"/>
            </w:rPr>
            <w:fldChar w:fldCharType="end"/>
          </w:r>
          <w:r>
            <w:rPr>
              <w:rFonts w:hint="eastAsia"/>
            </w:rPr>
            <w:t xml:space="preserve"> </w:t>
          </w:r>
        </w:p>
      </w:tc>
      <w:tc>
        <w:tcPr>
          <w:tcW w:w="0" w:type="auto"/>
          <w:vAlign w:val="bottom"/>
        </w:tcPr>
        <w:p w14:paraId="454A2899" w14:textId="77777777" w:rsidR="0004155A" w:rsidRPr="00181FD1" w:rsidRDefault="0004155A" w:rsidP="0004155A">
          <w:pPr>
            <w:jc w:val="right"/>
          </w:pPr>
        </w:p>
      </w:tc>
    </w:tr>
  </w:tbl>
  <w:p w14:paraId="7CF09217" w14:textId="42AE98D5" w:rsidR="0004155A" w:rsidRDefault="0004155A" w:rsidP="0004155A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AEA4" w14:textId="77777777" w:rsidR="00517DE5" w:rsidRDefault="00517DE5">
      <w:r>
        <w:separator/>
      </w:r>
    </w:p>
    <w:p w14:paraId="7FFD7B1A" w14:textId="77777777" w:rsidR="00517DE5" w:rsidRDefault="00517DE5"/>
    <w:p w14:paraId="3A68971F" w14:textId="77777777" w:rsidR="00517DE5" w:rsidRDefault="00517DE5"/>
  </w:footnote>
  <w:footnote w:type="continuationSeparator" w:id="0">
    <w:p w14:paraId="449D779A" w14:textId="77777777" w:rsidR="00517DE5" w:rsidRDefault="00517DE5">
      <w:r>
        <w:continuationSeparator/>
      </w:r>
    </w:p>
    <w:p w14:paraId="68022988" w14:textId="77777777" w:rsidR="00517DE5" w:rsidRDefault="00517DE5"/>
    <w:p w14:paraId="36003766" w14:textId="77777777" w:rsidR="00517DE5" w:rsidRDefault="00517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none" w:sz="0" w:space="0" w:color="auto"/>
        <w:left w:val="none" w:sz="0" w:space="0" w:color="auto"/>
        <w:bottom w:val="single" w:sz="2" w:space="0" w:color="616467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60"/>
    </w:tblGrid>
    <w:tr w:rsidR="0004155A" w14:paraId="160508A4" w14:textId="77777777" w:rsidTr="00AA5ABE">
      <w:tc>
        <w:tcPr>
          <w:tcW w:w="9551" w:type="dxa"/>
        </w:tcPr>
        <w:p w14:paraId="11C6E327" w14:textId="497BC6CD" w:rsidR="0004155A" w:rsidRDefault="0004155A" w:rsidP="0004155A">
          <w:pPr>
            <w:pStyle w:val="ad"/>
          </w:pPr>
          <w:r>
            <w:fldChar w:fldCharType="begin"/>
          </w:r>
          <w:r>
            <w:instrText xml:space="preserve"> STYLEREF  "제목 1" \n  \* MERGEFORMAT </w:instrText>
          </w:r>
          <w:r>
            <w:fldChar w:fldCharType="separate"/>
          </w:r>
          <w:r w:rsidR="005E1AE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 xml:space="preserve">. </w:t>
          </w:r>
          <w:r>
            <w:fldChar w:fldCharType="begin"/>
          </w:r>
          <w:r>
            <w:instrText xml:space="preserve"> STYLEREF  "제목 1"  \* MERGEFORMAT </w:instrText>
          </w:r>
          <w:r>
            <w:fldChar w:fldCharType="separate"/>
          </w:r>
          <w:r w:rsidR="005E1AEB">
            <w:rPr>
              <w:noProof/>
            </w:rPr>
            <w:t>모션 시스템</w:t>
          </w:r>
          <w:r>
            <w:rPr>
              <w:noProof/>
            </w:rPr>
            <w:fldChar w:fldCharType="end"/>
          </w:r>
        </w:p>
      </w:tc>
    </w:tr>
  </w:tbl>
  <w:p w14:paraId="5A293B44" w14:textId="77777777" w:rsidR="0004155A" w:rsidRDefault="0004155A" w:rsidP="0004155A">
    <w:pPr>
      <w:pStyle w:val="ad"/>
    </w:pPr>
  </w:p>
  <w:p w14:paraId="7C93CFA7" w14:textId="77777777" w:rsidR="0004155A" w:rsidRDefault="0004155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60"/>
    </w:tblGrid>
    <w:tr w:rsidR="005E1AEB" w14:paraId="639B5CE8" w14:textId="77777777" w:rsidTr="00AA5ABE">
      <w:trPr>
        <w:trHeight w:val="286"/>
      </w:trPr>
      <w:tc>
        <w:tcPr>
          <w:tcW w:w="0" w:type="auto"/>
          <w:vAlign w:val="center"/>
        </w:tcPr>
        <w:p w14:paraId="7DD4B11B" w14:textId="3DA4DA50" w:rsidR="005E1AEB" w:rsidRDefault="005E1AEB" w:rsidP="005E1AEB">
          <w:pPr>
            <w:pStyle w:val="ad"/>
            <w:jc w:val="right"/>
          </w:pPr>
          <w:r>
            <w:fldChar w:fldCharType="begin"/>
          </w:r>
          <w:r>
            <w:instrText xml:space="preserve"> STYLEREF  "제목 1" \n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 xml:space="preserve">. </w:t>
          </w:r>
          <w:r>
            <w:fldChar w:fldCharType="begin"/>
          </w:r>
          <w:r>
            <w:instrText xml:space="preserve"> STYLEREF  "제목 1"  \* MERGEFORMAT </w:instrText>
          </w:r>
          <w:r>
            <w:fldChar w:fldCharType="separate"/>
          </w:r>
          <w:r>
            <w:rPr>
              <w:noProof/>
            </w:rPr>
            <w:t>모션 시스템</w:t>
          </w:r>
          <w:r>
            <w:rPr>
              <w:noProof/>
            </w:rPr>
            <w:fldChar w:fldCharType="end"/>
          </w:r>
        </w:p>
      </w:tc>
    </w:tr>
  </w:tbl>
  <w:p w14:paraId="1F82C963" w14:textId="77777777" w:rsidR="005E1AEB" w:rsidRDefault="005E1AEB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022B" w14:textId="4A6B729C" w:rsidR="0050038A" w:rsidRDefault="00EC5CB1">
    <w:pPr>
      <w:pStyle w:val="ad"/>
      <w:rPr>
        <w:rFonts w:hint="eastAsia"/>
      </w:rPr>
    </w:pPr>
    <w:r w:rsidRPr="0050038A">
      <mc:AlternateContent>
        <mc:Choice Requires="wps">
          <w:drawing>
            <wp:anchor distT="0" distB="0" distL="114300" distR="114300" simplePos="0" relativeHeight="251662336" behindDoc="0" locked="0" layoutInCell="1" allowOverlap="1" wp14:anchorId="0021E7B3" wp14:editId="6F62BF58">
              <wp:simplePos x="0" y="0"/>
              <wp:positionH relativeFrom="column">
                <wp:posOffset>6350</wp:posOffset>
              </wp:positionH>
              <wp:positionV relativeFrom="page">
                <wp:posOffset>3755086</wp:posOffset>
              </wp:positionV>
              <wp:extent cx="59397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61646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B47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5pt;margin-top:295.7pt;width:46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" strokecolor="#616467" strokeweight=".25pt">
              <w10:wrap anchory="page"/>
            </v:shape>
          </w:pict>
        </mc:Fallback>
      </mc:AlternateContent>
    </w:r>
    <w:r w:rsidR="0050038A" w:rsidRPr="0050038A">
      <mc:AlternateContent>
        <mc:Choice Requires="wps">
          <w:drawing>
            <wp:anchor distT="0" distB="0" distL="114300" distR="114300" simplePos="0" relativeHeight="251663360" behindDoc="0" locked="0" layoutInCell="1" allowOverlap="1" wp14:anchorId="52E22404" wp14:editId="303C9399">
              <wp:simplePos x="0" y="0"/>
              <wp:positionH relativeFrom="column">
                <wp:posOffset>6985</wp:posOffset>
              </wp:positionH>
              <wp:positionV relativeFrom="page">
                <wp:posOffset>617220</wp:posOffset>
              </wp:positionV>
              <wp:extent cx="5939790" cy="0"/>
              <wp:effectExtent l="9525" t="6985" r="13335" b="1206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61646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CA5E8" id="AutoShape 2" o:spid="_x0000_s1026" type="#_x0000_t32" style="position:absolute;left:0;text-align:left;margin-left:.55pt;margin-top:48.6pt;width:467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" strokecolor="#616467" strokeweight=".25pt"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F3105C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7"/>
    <w:rsid w:val="000000EA"/>
    <w:rsid w:val="00000AA8"/>
    <w:rsid w:val="0000163F"/>
    <w:rsid w:val="0000252D"/>
    <w:rsid w:val="00002551"/>
    <w:rsid w:val="0000301B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155A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A2E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65DF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D87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39EC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038A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17DE5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1AEB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2DAF"/>
    <w:rsid w:val="00603599"/>
    <w:rsid w:val="00604443"/>
    <w:rsid w:val="00605338"/>
    <w:rsid w:val="0060545D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EE3"/>
    <w:rsid w:val="0062454D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20F6A"/>
    <w:rsid w:val="00721E6D"/>
    <w:rsid w:val="0072271C"/>
    <w:rsid w:val="00722856"/>
    <w:rsid w:val="007229DC"/>
    <w:rsid w:val="00723732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C1A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CA0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131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C06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125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1C07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0DD2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5CB1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3F45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5E9D579E"/>
  <w15:docId w15:val="{2F28B12A-A7BB-40E2-B9E0-C087C51D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7C4BC5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7C4BC5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80</TotalTime>
  <Pages>7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728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10</cp:revision>
  <cp:lastPrinted>2011-12-05T06:15:00Z</cp:lastPrinted>
  <dcterms:created xsi:type="dcterms:W3CDTF">2021-04-12T04:15:00Z</dcterms:created>
  <dcterms:modified xsi:type="dcterms:W3CDTF">2021-04-12T06:18:00Z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